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ő elrendezéstáblázat"/>
      </w:tblPr>
      <w:tblGrid>
        <w:gridCol w:w="4962"/>
        <w:gridCol w:w="5560"/>
      </w:tblGrid>
      <w:tr w:rsidR="002C2CDD" w:rsidRPr="00ED2AAF" w:rsidTr="003B62A1">
        <w:tc>
          <w:tcPr>
            <w:tcW w:w="4962" w:type="dxa"/>
            <w:tcMar>
              <w:top w:w="504" w:type="dxa"/>
              <w:right w:w="720" w:type="dxa"/>
            </w:tcMar>
          </w:tcPr>
          <w:p w:rsidR="00523479" w:rsidRPr="00ED2AAF" w:rsidRDefault="00FB0EC9" w:rsidP="0036271E">
            <w:pPr>
              <w:pStyle w:val="Monogram"/>
              <w:jc w:val="left"/>
              <w:rPr>
                <w:lang w:val="hu-HU"/>
              </w:rPr>
            </w:pPr>
            <w:r w:rsidRPr="00ED2AAF">
              <w:rPr>
                <w:noProof/>
                <w:lang w:val="hu-HU" w:eastAsia="hu-H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Csoport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Piros téglalap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Piros kör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Fehér kör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FCA032" id="Csoport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">
                      <v:rect id="Piros téglalap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Piros kör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Fehér kör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36271E">
              <w:rPr>
                <w:lang w:val="hu-HU"/>
              </w:rPr>
              <w:t xml:space="preserve"> </w:t>
            </w:r>
            <w:r w:rsidR="00F4313C">
              <w:rPr>
                <w:lang w:val="hu-HU"/>
              </w:rPr>
              <w:t>B.b.</w:t>
            </w:r>
          </w:p>
          <w:p w:rsidR="00A50939" w:rsidRPr="00ED2AAF" w:rsidRDefault="007A78D1" w:rsidP="007569C1">
            <w:pPr>
              <w:pStyle w:val="Cmsor3"/>
              <w:rPr>
                <w:lang w:val="hu-HU"/>
              </w:rPr>
            </w:pPr>
            <w:r>
              <w:rPr>
                <w:lang w:val="hu-HU"/>
              </w:rPr>
              <w:t>Tanulmányom</w:t>
            </w:r>
            <w:r w:rsidR="005963DD">
              <w:rPr>
                <w:lang w:val="hu-HU"/>
              </w:rPr>
              <w:t>:</w:t>
            </w:r>
          </w:p>
          <w:p w:rsidR="002C2CDD" w:rsidRPr="003B62A1" w:rsidRDefault="005963DD" w:rsidP="00F4313C">
            <w:pPr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 xml:space="preserve">A feladat során sikerült elrontanom a kötést 2 helyen is de ki lett javítva. </w:t>
            </w:r>
            <w:r w:rsidR="003B62A1" w:rsidRPr="003B62A1">
              <w:rPr>
                <w:sz w:val="24"/>
                <w:szCs w:val="24"/>
                <w:lang w:val="hu-HU"/>
              </w:rPr>
              <w:t>A kötések se lettek a legegyenesebbek de jobb mint az előző munkám.</w:t>
            </w:r>
          </w:p>
          <w:p w:rsidR="002C2CDD" w:rsidRPr="00ED2AAF" w:rsidRDefault="005963DD" w:rsidP="007569C1">
            <w:pPr>
              <w:pStyle w:val="Cmsor3"/>
              <w:rPr>
                <w:lang w:val="hu-HU"/>
              </w:rPr>
            </w:pPr>
            <w:r>
              <w:rPr>
                <w:lang w:val="hu-HU"/>
              </w:rPr>
              <w:t>Alkatrészek:</w:t>
            </w:r>
          </w:p>
          <w:p w:rsidR="00741125" w:rsidRPr="003B62A1" w:rsidRDefault="005963DD" w:rsidP="00F4313C">
            <w:pPr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Ellenállások:</w:t>
            </w:r>
          </w:p>
          <w:p w:rsidR="005963DD" w:rsidRPr="003B62A1" w:rsidRDefault="005963DD" w:rsidP="00F4313C">
            <w:pPr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R1:22K</w:t>
            </w:r>
          </w:p>
          <w:p w:rsidR="005963DD" w:rsidRPr="003B62A1" w:rsidRDefault="005963DD" w:rsidP="00F4313C">
            <w:pPr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R2:12K</w:t>
            </w:r>
          </w:p>
          <w:p w:rsidR="00EA5BB4" w:rsidRPr="003B62A1" w:rsidRDefault="00EA5BB4" w:rsidP="00F4313C">
            <w:pPr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R3:400</w:t>
            </w:r>
          </w:p>
          <w:p w:rsidR="005963DD" w:rsidRPr="003B62A1" w:rsidRDefault="005963DD" w:rsidP="00F4313C">
            <w:pPr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Kondenzátorok:</w:t>
            </w:r>
          </w:p>
          <w:p w:rsidR="005963DD" w:rsidRPr="003B62A1" w:rsidRDefault="00EA5BB4" w:rsidP="00F4313C">
            <w:pPr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C1:100n</w:t>
            </w:r>
          </w:p>
          <w:p w:rsidR="00EA5BB4" w:rsidRDefault="00EA5BB4" w:rsidP="00F4313C">
            <w:pPr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C2:100n</w:t>
            </w:r>
          </w:p>
          <w:p w:rsidR="00B91417" w:rsidRPr="003B62A1" w:rsidRDefault="00B91417" w:rsidP="00B91417">
            <w:pPr>
              <w:pStyle w:val="Nincstrkz"/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C3:10n</w:t>
            </w:r>
          </w:p>
          <w:p w:rsidR="00B91417" w:rsidRPr="003B62A1" w:rsidRDefault="00B91417" w:rsidP="00B91417">
            <w:pPr>
              <w:pStyle w:val="Nincstrkz"/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Antenna:</w:t>
            </w:r>
          </w:p>
          <w:p w:rsidR="00B91417" w:rsidRPr="003B62A1" w:rsidRDefault="00B91417" w:rsidP="00B91417">
            <w:pPr>
              <w:pStyle w:val="Nincstrkz"/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75cm(1/4)</w:t>
            </w:r>
          </w:p>
          <w:p w:rsidR="00B91417" w:rsidRDefault="00B91417" w:rsidP="00B91417">
            <w:pPr>
              <w:rPr>
                <w:lang w:val="hu-HU"/>
              </w:rPr>
            </w:pPr>
            <w:r>
              <w:rPr>
                <w:lang w:val="hu-HU"/>
              </w:rPr>
              <w:t>Tekercs:</w:t>
            </w:r>
          </w:p>
          <w:p w:rsidR="00B91417" w:rsidRDefault="00B91417" w:rsidP="00B91417">
            <w:pPr>
              <w:rPr>
                <w:lang w:val="hu-HU"/>
              </w:rPr>
            </w:pPr>
            <w:r>
              <w:rPr>
                <w:lang w:val="hu-HU"/>
              </w:rPr>
              <w:t>7 tekerés</w:t>
            </w:r>
          </w:p>
          <w:p w:rsidR="00B91417" w:rsidRDefault="00B91417" w:rsidP="00B91417">
            <w:pPr>
              <w:rPr>
                <w:lang w:val="hu-HU"/>
              </w:rPr>
            </w:pPr>
            <w:r>
              <w:rPr>
                <w:lang w:val="hu-HU"/>
              </w:rPr>
              <w:t>Transistor:</w:t>
            </w:r>
          </w:p>
          <w:p w:rsidR="00B91417" w:rsidRDefault="00B91417" w:rsidP="00B91417">
            <w:pPr>
              <w:rPr>
                <w:lang w:val="hu-HU"/>
              </w:rPr>
            </w:pPr>
            <w:r>
              <w:rPr>
                <w:lang w:val="hu-HU"/>
              </w:rPr>
              <w:t>BC238</w:t>
            </w:r>
          </w:p>
          <w:p w:rsidR="00B91417" w:rsidRPr="00ED2AAF" w:rsidRDefault="00B91417" w:rsidP="00F4313C">
            <w:pPr>
              <w:rPr>
                <w:lang w:val="hu-HU"/>
              </w:rPr>
            </w:pPr>
          </w:p>
        </w:tc>
        <w:tc>
          <w:tcPr>
            <w:tcW w:w="5560" w:type="dxa"/>
            <w:tcMar>
              <w:top w:w="504" w:type="dxa"/>
              <w:left w:w="0" w:type="dxa"/>
            </w:tcMar>
          </w:tcPr>
          <w:tbl>
            <w:tblPr>
              <w:tblStyle w:val="Rcsostblza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Címsor elrendezéstáblázata"/>
            </w:tblPr>
            <w:tblGrid>
              <w:gridCol w:w="5560"/>
            </w:tblGrid>
            <w:tr w:rsidR="00C612DA" w:rsidRPr="00ED2AAF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ED2AAF" w:rsidRDefault="006E7FC6" w:rsidP="00C612DA">
                  <w:pPr>
                    <w:pStyle w:val="Cmsor1"/>
                    <w:outlineLvl w:val="0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Egyszerű fm Rádió</w:t>
                  </w:r>
                </w:p>
                <w:p w:rsidR="00906BEE" w:rsidRPr="00ED2AAF" w:rsidRDefault="00DB64AB" w:rsidP="00F4313C">
                  <w:pPr>
                    <w:pStyle w:val="Cmsor2"/>
                    <w:outlineLvl w:val="1"/>
                    <w:rPr>
                      <w:lang w:val="hu-HU"/>
                    </w:rPr>
                  </w:pPr>
                  <w:sdt>
                    <w:sdtPr>
                      <w:rPr>
                        <w:lang w:val="hu-HU"/>
                      </w:rPr>
                      <w:alias w:val="Adja meg a szakmáját vagy az ágazatát:"/>
                      <w:tag w:val="Adja meg a szakmáját vagy az ágazatát:"/>
                      <w:id w:val="-223601802"/>
                      <w:placeholder>
                        <w:docPart w:val="2BCCAB0F32E14BFCA6A039C5713F63F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4313C">
                        <w:rPr>
                          <w:lang w:val="hu-HU"/>
                        </w:rPr>
                        <w:t>Távközlés</w:t>
                      </w:r>
                    </w:sdtContent>
                  </w:sdt>
                  <w:r w:rsidR="007D6458" w:rsidRPr="00ED2AAF">
                    <w:rPr>
                      <w:lang w:val="hu-HU" w:bidi="hu"/>
                    </w:rPr>
                    <w:t xml:space="preserve"> | </w:t>
                  </w:r>
                  <w:sdt>
                    <w:sdtPr>
                      <w:alias w:val="Egyéb online felületek hivatkozása:"/>
                      <w:tag w:val="Egyéb online felületek hivatkozása:"/>
                      <w:id w:val="-760060136"/>
                      <w:placeholder>
                        <w:docPart w:val="41E9EC18A98E4092BBC24E232D3C84CA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34195" w:rsidRPr="00C34195">
                        <w:t>Portfolio: Boholy Bálint</w:t>
                      </w:r>
                    </w:sdtContent>
                  </w:sdt>
                </w:p>
              </w:tc>
            </w:tr>
          </w:tbl>
          <w:p w:rsidR="002C2CDD" w:rsidRPr="00ED2AAF" w:rsidRDefault="00DB64AB" w:rsidP="007569C1">
            <w:pPr>
              <w:pStyle w:val="Cmsor3"/>
              <w:rPr>
                <w:lang w:val="hu-HU"/>
              </w:rPr>
            </w:pPr>
            <w:sdt>
              <w:sdtPr>
                <w:rPr>
                  <w:lang w:val="hu-HU"/>
                </w:rPr>
                <w:alias w:val="Tapasztalat:"/>
                <w:tag w:val="Tapasztalat:"/>
                <w:id w:val="1217937480"/>
                <w:placeholder>
                  <w:docPart w:val="F05990B24FB94E0F9AE239ABDDF7D81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ED2AAF">
                  <w:rPr>
                    <w:lang w:val="hu-HU" w:bidi="hu"/>
                  </w:rPr>
                  <w:t>Tapasztalat</w:t>
                </w:r>
              </w:sdtContent>
            </w:sdt>
            <w:r w:rsidR="005963DD">
              <w:rPr>
                <w:lang w:val="hu-HU"/>
              </w:rPr>
              <w:t>:</w:t>
            </w:r>
          </w:p>
          <w:p w:rsidR="00EA5BB4" w:rsidRPr="003B62A1" w:rsidRDefault="005963DD" w:rsidP="005963DD">
            <w:pPr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Nem sok alkatrészből állt így az alkatrészeket nem bread-board-ra hanem csak simán egybe</w:t>
            </w:r>
            <w:r w:rsidR="00EA5BB4" w:rsidRPr="003B62A1">
              <w:rPr>
                <w:sz w:val="24"/>
                <w:szCs w:val="24"/>
                <w:lang w:val="hu-HU"/>
              </w:rPr>
              <w:t xml:space="preserve"> forrasztottuk.</w:t>
            </w:r>
          </w:p>
          <w:p w:rsidR="005963DD" w:rsidRPr="003B62A1" w:rsidRDefault="00EA5BB4" w:rsidP="005963DD">
            <w:pPr>
              <w:rPr>
                <w:sz w:val="24"/>
                <w:szCs w:val="24"/>
                <w:lang w:val="hu-HU"/>
              </w:rPr>
            </w:pPr>
            <w:r w:rsidRPr="003B62A1">
              <w:rPr>
                <w:sz w:val="24"/>
                <w:szCs w:val="24"/>
                <w:lang w:val="hu-HU"/>
              </w:rPr>
              <w:t>Az antennát ki kellett számolni erre egy online számoló gépet használtunk ahova beírtuk a hullámhosszt és megkaptuk az egész antenna hosszt a fél és a negyedet.</w:t>
            </w:r>
            <w:r w:rsidR="005963DD" w:rsidRPr="003B62A1">
              <w:rPr>
                <w:sz w:val="24"/>
                <w:szCs w:val="24"/>
                <w:lang w:val="hu-HU"/>
              </w:rPr>
              <w:t xml:space="preserve"> </w:t>
            </w:r>
          </w:p>
          <w:p w:rsidR="00B91417" w:rsidRPr="00ED2AAF" w:rsidRDefault="00B91417" w:rsidP="00B91417">
            <w:pPr>
              <w:pStyle w:val="Cmsor3"/>
              <w:rPr>
                <w:lang w:val="hu-HU"/>
              </w:rPr>
            </w:pPr>
            <w:r>
              <w:rPr>
                <w:lang w:val="hu-HU"/>
              </w:rPr>
              <w:t>Működése:</w:t>
            </w:r>
          </w:p>
          <w:p w:rsidR="00B91417" w:rsidRPr="00B91417" w:rsidRDefault="00B91417" w:rsidP="00B9141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hu-HU" w:eastAsia="hu-HU"/>
              </w:rPr>
            </w:pPr>
            <w:r w:rsidRPr="00B91417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hu-HU" w:eastAsia="hu-HU"/>
              </w:rPr>
              <w:t>A rádió elektromágneses hullámok adásával és vételével működik. A rádiójel egy elektronikus áram, amely nagyon gyorsan oda-vissza mozog. Ezt a mezőt egy adó egy antennán keresztül sugározza kifelé; egy vevő ezután felveszi a mezőt, és lefordítja a rádión keresztül hallható hangokra.</w:t>
            </w:r>
          </w:p>
          <w:p w:rsidR="003E08BE" w:rsidRPr="00ED2AAF" w:rsidRDefault="003E08BE" w:rsidP="00F4313C">
            <w:pPr>
              <w:rPr>
                <w:lang w:val="hu-HU"/>
              </w:rPr>
            </w:pPr>
          </w:p>
        </w:tc>
      </w:tr>
    </w:tbl>
    <w:p w:rsidR="00A64B37" w:rsidRPr="00DB64AB" w:rsidRDefault="00DB64AB" w:rsidP="00DB64AB">
      <w:pPr>
        <w:pStyle w:val="Cmsor5"/>
        <w:rPr>
          <w:sz w:val="40"/>
          <w:szCs w:val="40"/>
          <w:lang w:val="hu-HU"/>
        </w:rPr>
      </w:pPr>
      <w:r w:rsidRPr="00DB64AB">
        <w:rPr>
          <w:rFonts w:ascii="Arial" w:eastAsiaTheme="minorHAnsi" w:hAnsi="Arial" w:cs="Arial"/>
          <w:noProof/>
          <w:color w:val="202122"/>
          <w:sz w:val="21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D643B85" wp14:editId="194C4AF0">
                <wp:simplePos x="0" y="0"/>
                <wp:positionH relativeFrom="margin">
                  <wp:align>left</wp:align>
                </wp:positionH>
                <wp:positionV relativeFrom="paragraph">
                  <wp:posOffset>356235</wp:posOffset>
                </wp:positionV>
                <wp:extent cx="3642360" cy="2407920"/>
                <wp:effectExtent l="0" t="0" r="15240" b="1143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4AB" w:rsidRDefault="00DB64AB" w:rsidP="00DB64AB">
                            <w:r w:rsidRPr="00DB64AB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Pontos megegyezés nincs azt illetően, hogy ki volt a rádió feltalálója. </w:t>
                            </w:r>
                            <w:hyperlink r:id="rId10" w:tooltip="Nikola Tesla (feltaláló)" w:history="1">
                              <w:r w:rsidRPr="00DB64AB">
                                <w:rPr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u w:val="single"/>
                                  <w:shd w:val="clear" w:color="auto" w:fill="FFFFFF"/>
                                </w:rPr>
                                <w:t>Nikola Tesla</w:t>
                              </w:r>
                            </w:hyperlink>
                            <w:r w:rsidRPr="00DB64AB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, </w:t>
                            </w:r>
                            <w:hyperlink r:id="rId11" w:tooltip="Guglielmo Marconi" w:history="1">
                              <w:r w:rsidRPr="00DB64AB">
                                <w:rPr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u w:val="single"/>
                                  <w:shd w:val="clear" w:color="auto" w:fill="FFFFFF"/>
                                </w:rPr>
                                <w:t>Guglielmo Marconi</w:t>
                              </w:r>
                            </w:hyperlink>
                            <w:r w:rsidRPr="00DB64AB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és </w:t>
                            </w:r>
                            <w:hyperlink r:id="rId12" w:tooltip="Alekszandr Sztyepanovics Popov (a lap nem létezik)" w:history="1">
                              <w:r w:rsidRPr="00DB64AB">
                                <w:rPr>
                                  <w:rFonts w:ascii="Arial" w:hAnsi="Arial" w:cs="Arial"/>
                                  <w:color w:val="D73333"/>
                                  <w:sz w:val="21"/>
                                  <w:szCs w:val="21"/>
                                  <w:u w:val="single"/>
                                  <w:shd w:val="clear" w:color="auto" w:fill="FFFFFF"/>
                                </w:rPr>
                                <w:t>Alekszandr Popov</w:t>
                              </w:r>
                            </w:hyperlink>
                            <w:r w:rsidRPr="00DB64AB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egymástól függetlenül találták fel a szikratávírót (Marconi Tesla asszisztense volt Amerikában, ahol láthatta Tesla kutatásait és azok eredményeit). Marconi 1901-ben sikeresen bemutatta a rádióhullámok vezeték nélküli sugárzását és detektálását, amiért 1909-ben </w:t>
                            </w:r>
                            <w:hyperlink r:id="rId13" w:tooltip="Fizikai Nobel-díj" w:history="1">
                              <w:r w:rsidRPr="00DB64AB">
                                <w:rPr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u w:val="single"/>
                                  <w:shd w:val="clear" w:color="auto" w:fill="FFFFFF"/>
                                </w:rPr>
                                <w:t>fizikai Nobel-díjat</w:t>
                              </w:r>
                            </w:hyperlink>
                            <w:r w:rsidRPr="00DB64AB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kapott. Tesla beperelte azzal a váddal, hogy ellopta a találmányát. 1943-ban az Amerikai Legfelső Bíróság hivatalosan is Teslának tulajdonította a rádió feltalálását. Azt viszont tudjuk, hogy Marconi </w:t>
                            </w:r>
                            <w:hyperlink r:id="rId14" w:tooltip="1902" w:history="1">
                              <w:r w:rsidRPr="00DB64AB">
                                <w:rPr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u w:val="single"/>
                                  <w:shd w:val="clear" w:color="auto" w:fill="FFFFFF"/>
                                </w:rPr>
                                <w:t>1902</w:t>
                              </w:r>
                            </w:hyperlink>
                            <w:r w:rsidRPr="00DB64AB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-ben már tudott </w:t>
                            </w:r>
                            <w:hyperlink r:id="rId15" w:tooltip="Morzekód" w:history="1">
                              <w:r w:rsidRPr="00DB64AB">
                                <w:rPr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u w:val="single"/>
                                  <w:shd w:val="clear" w:color="auto" w:fill="FFFFFF"/>
                                </w:rPr>
                                <w:t>Morse-jeleket</w:t>
                              </w:r>
                            </w:hyperlink>
                            <w:r w:rsidRPr="00DB64AB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küldeni </w:t>
                            </w:r>
                            <w:hyperlink r:id="rId16" w:tooltip="Milánó" w:history="1">
                              <w:r w:rsidRPr="00DB64AB">
                                <w:rPr>
                                  <w:rFonts w:ascii="Arial" w:hAnsi="Arial" w:cs="Arial"/>
                                  <w:color w:val="3366CC"/>
                                  <w:sz w:val="21"/>
                                  <w:szCs w:val="21"/>
                                  <w:u w:val="single"/>
                                  <w:shd w:val="clear" w:color="auto" w:fill="FFFFFF"/>
                                </w:rPr>
                                <w:t>Milánóból</w:t>
                              </w:r>
                            </w:hyperlink>
                            <w:r w:rsidRPr="00DB64AB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, illetve ő fejlesztette ki kereskedelmi, haditechnikai értelemben jól használható eszközzé a szikratávíró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43B8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28.05pt;width:286.8pt;height:189.6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">
                <v:textbox>
                  <w:txbxContent>
                    <w:p w:rsidR="00DB64AB" w:rsidRDefault="00DB64AB" w:rsidP="00DB64AB">
                      <w:r w:rsidRPr="00DB64AB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Pontos megegyezés nincs azt illetően, hogy ki volt a rádió feltalálója. </w:t>
                      </w:r>
                      <w:hyperlink r:id="rId17" w:tooltip="Nikola Tesla (feltaláló)" w:history="1">
                        <w:r w:rsidRPr="00DB64AB">
                          <w:rPr>
                            <w:rFonts w:ascii="Arial" w:hAnsi="Arial" w:cs="Arial"/>
                            <w:color w:val="3366CC"/>
                            <w:sz w:val="21"/>
                            <w:szCs w:val="21"/>
                            <w:u w:val="single"/>
                            <w:shd w:val="clear" w:color="auto" w:fill="FFFFFF"/>
                          </w:rPr>
                          <w:t>Nikola Tesla</w:t>
                        </w:r>
                      </w:hyperlink>
                      <w:r w:rsidRPr="00DB64AB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, </w:t>
                      </w:r>
                      <w:hyperlink r:id="rId18" w:tooltip="Guglielmo Marconi" w:history="1">
                        <w:r w:rsidRPr="00DB64AB">
                          <w:rPr>
                            <w:rFonts w:ascii="Arial" w:hAnsi="Arial" w:cs="Arial"/>
                            <w:color w:val="3366CC"/>
                            <w:sz w:val="21"/>
                            <w:szCs w:val="21"/>
                            <w:u w:val="single"/>
                            <w:shd w:val="clear" w:color="auto" w:fill="FFFFFF"/>
                          </w:rPr>
                          <w:t>Guglielmo Marconi</w:t>
                        </w:r>
                      </w:hyperlink>
                      <w:r w:rsidRPr="00DB64AB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és </w:t>
                      </w:r>
                      <w:hyperlink r:id="rId19" w:tooltip="Alekszandr Sztyepanovics Popov (a lap nem létezik)" w:history="1">
                        <w:r w:rsidRPr="00DB64AB">
                          <w:rPr>
                            <w:rFonts w:ascii="Arial" w:hAnsi="Arial" w:cs="Arial"/>
                            <w:color w:val="D73333"/>
                            <w:sz w:val="21"/>
                            <w:szCs w:val="21"/>
                            <w:u w:val="single"/>
                            <w:shd w:val="clear" w:color="auto" w:fill="FFFFFF"/>
                          </w:rPr>
                          <w:t>Alekszandr Popov</w:t>
                        </w:r>
                      </w:hyperlink>
                      <w:r w:rsidRPr="00DB64AB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egymástól függetlenül találták fel a szikratávírót (Marconi Tesla asszisztense volt Amerikában, ahol láthatta Tesla kutatásait és azok eredményeit). Marconi 1901-ben sikeresen bemutatta a rádióhullámok vezeték nélküli sugárzását és detektálását, amiért 1909-ben </w:t>
                      </w:r>
                      <w:hyperlink r:id="rId20" w:tooltip="Fizikai Nobel-díj" w:history="1">
                        <w:r w:rsidRPr="00DB64AB">
                          <w:rPr>
                            <w:rFonts w:ascii="Arial" w:hAnsi="Arial" w:cs="Arial"/>
                            <w:color w:val="3366CC"/>
                            <w:sz w:val="21"/>
                            <w:szCs w:val="21"/>
                            <w:u w:val="single"/>
                            <w:shd w:val="clear" w:color="auto" w:fill="FFFFFF"/>
                          </w:rPr>
                          <w:t>fizikai Nobel-díjat</w:t>
                        </w:r>
                      </w:hyperlink>
                      <w:r w:rsidRPr="00DB64AB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kapott. Tesla beperelte azzal a váddal, hogy ellopta a találmányát. 1943-ban az Amerikai Legfelső Bíróság hivatalosan is Teslának tulajdonította a rádió feltalálását. Azt viszont tudjuk, hogy Marconi </w:t>
                      </w:r>
                      <w:hyperlink r:id="rId21" w:tooltip="1902" w:history="1">
                        <w:r w:rsidRPr="00DB64AB">
                          <w:rPr>
                            <w:rFonts w:ascii="Arial" w:hAnsi="Arial" w:cs="Arial"/>
                            <w:color w:val="3366CC"/>
                            <w:sz w:val="21"/>
                            <w:szCs w:val="21"/>
                            <w:u w:val="single"/>
                            <w:shd w:val="clear" w:color="auto" w:fill="FFFFFF"/>
                          </w:rPr>
                          <w:t>1902</w:t>
                        </w:r>
                      </w:hyperlink>
                      <w:r w:rsidRPr="00DB64AB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-ben már tudott </w:t>
                      </w:r>
                      <w:hyperlink r:id="rId22" w:tooltip="Morzekód" w:history="1">
                        <w:r w:rsidRPr="00DB64AB">
                          <w:rPr>
                            <w:rFonts w:ascii="Arial" w:hAnsi="Arial" w:cs="Arial"/>
                            <w:color w:val="3366CC"/>
                            <w:sz w:val="21"/>
                            <w:szCs w:val="21"/>
                            <w:u w:val="single"/>
                            <w:shd w:val="clear" w:color="auto" w:fill="FFFFFF"/>
                          </w:rPr>
                          <w:t>Morse-jeleket</w:t>
                        </w:r>
                      </w:hyperlink>
                      <w:r w:rsidRPr="00DB64AB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küldeni </w:t>
                      </w:r>
                      <w:hyperlink r:id="rId23" w:tooltip="Milánó" w:history="1">
                        <w:r w:rsidRPr="00DB64AB">
                          <w:rPr>
                            <w:rFonts w:ascii="Arial" w:hAnsi="Arial" w:cs="Arial"/>
                            <w:color w:val="3366CC"/>
                            <w:sz w:val="21"/>
                            <w:szCs w:val="21"/>
                            <w:u w:val="single"/>
                            <w:shd w:val="clear" w:color="auto" w:fill="FFFFFF"/>
                          </w:rPr>
                          <w:t>Milánóból</w:t>
                        </w:r>
                      </w:hyperlink>
                      <w:r w:rsidRPr="00DB64AB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, illetve ő fejlesztette ki kereskedelmi, haditechnikai értelemben jól használható eszközzé a szikratávíró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417">
        <w:rPr>
          <w:noProof/>
          <w:lang w:val="hu-HU" w:eastAsia="hu-HU"/>
        </w:rPr>
        <w:drawing>
          <wp:anchor distT="0" distB="0" distL="114300" distR="114300" simplePos="0" relativeHeight="251663360" behindDoc="1" locked="0" layoutInCell="1" allowOverlap="1" wp14:anchorId="5D04CC27" wp14:editId="1C18EA8F">
            <wp:simplePos x="0" y="0"/>
            <wp:positionH relativeFrom="column">
              <wp:posOffset>4452620</wp:posOffset>
            </wp:positionH>
            <wp:positionV relativeFrom="paragraph">
              <wp:posOffset>-450215</wp:posOffset>
            </wp:positionV>
            <wp:extent cx="1953260" cy="3511662"/>
            <wp:effectExtent l="0" t="0" r="8890" b="0"/>
            <wp:wrapNone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779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53260" cy="3511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hu-HU"/>
        </w:rPr>
        <w:t>Története:</w:t>
      </w:r>
      <w:bookmarkStart w:id="0" w:name="_GoBack"/>
      <w:bookmarkEnd w:id="0"/>
    </w:p>
    <w:sectPr w:rsidR="00A64B37" w:rsidRPr="00DB64AB" w:rsidSect="00B56BC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13C" w:rsidRDefault="00F4313C" w:rsidP="00713050">
      <w:pPr>
        <w:spacing w:line="240" w:lineRule="auto"/>
      </w:pPr>
      <w:r>
        <w:separator/>
      </w:r>
    </w:p>
  </w:endnote>
  <w:endnote w:type="continuationSeparator" w:id="0">
    <w:p w:rsidR="00F4313C" w:rsidRDefault="00F4313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4AB" w:rsidRDefault="00DB64A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Élőláb elrendezéstáblázata"/>
    </w:tblPr>
    <w:tblGrid>
      <w:gridCol w:w="2630"/>
      <w:gridCol w:w="2630"/>
      <w:gridCol w:w="2631"/>
      <w:gridCol w:w="2631"/>
    </w:tblGrid>
    <w:tr w:rsidR="00C2098A" w:rsidRPr="00ED2AAF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A3DF1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Csoport 102" title="E-mail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lipszis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Csoport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Szabadkézi sokszög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Egyenlő szárú háromszög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Egyenlő szárú háromszög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Egyenlő szárú háromszög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42F015" id="Csoport 102" o:spid="_x0000_s1026" alt="Cím: E-mail ik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IfGdF&#10;UggAAEs5AAAOAAAAAAAAAAAAAAAAAC4CAABkcnMvZTJvRG9jLnhtbFBLAQItABQABgAIAAAAIQBo&#10;RxvQ2AAAAAMBAAAPAAAAAAAAAAAAAAAAAKwKAABkcnMvZG93bnJldi54bWxQSwUGAAAAAAQABADz&#10;AAAAsQsAAAAA&#10;">
                    <o:lock v:ext="edit" aspectratio="t"/>
                    <v:oval id="Ellipszis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Csoport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Szabadkézi sokszög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Egyenlő szárú háromszög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Egyenlő szárú háromszög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Egyenlő szárú háromszög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2098A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Csoport 4" title="Twitter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A Twitter szimbólumot körülvevő kö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zimbólum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9BDA72" id="Csoport 4" o:spid="_x0000_s1026" alt="Cím: Twitter ik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0+oA&#10;VMoSAAAnZQAADgAAAAAAAAAAAAAAAAAuAgAAZHJzL2Uyb0RvYy54bWxQSwECLQAUAAYACAAAACEA&#10;aEcb0NgAAAADAQAADwAAAAAAAAAAAAAAAAAkFQAAZHJzL2Rvd25yZXYueG1sUEsFBgAAAAAEAAQA&#10;8wAAACkWAAAAAA==&#10;">
                    <o:lock v:ext="edit" aspectratio="t"/>
                    <v:shape id="A Twitter szimbólumot körülvevő kö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zimbólum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2098A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Csoport 10" title="Telefon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A telefon szimbólumot körülvevő kö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fon szimbólum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D44A21" id="Csoport 10" o:spid="_x0000_s1026" alt="Cím: Telefon ik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DdGrI1UEQAAvV0AAA4AAAAAAAAAAAAAAAAALgIAAGRycy9l&#10;Mm9Eb2MueG1sUEsBAi0AFAAGAAgAAAAhAGhHG9DYAAAAAwEAAA8AAAAAAAAAAAAAAAAArhMAAGRy&#10;cy9kb3ducmV2LnhtbFBLBQYAAAAABAAEAPMAAACzFAAAAAA=&#10;">
                    <o:lock v:ext="edit" aspectratio="t"/>
                    <v:shape id="A telefon szimbólumot körülvevő kör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n szimbólum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2098A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Csoport 16" title="LinkedIn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A LinkedIn szimbólumot körülvevő kö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zimbólum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FF8AB6" id="Csoport 16" o:spid="_x0000_s1026" alt="Cím: LinkedIn ik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LwiP19cRAAD4YwAADgAAAAAA&#10;AAAAAAAAAAAuAgAAZHJzL2Uyb0RvYy54bWxQSwECLQAUAAYACAAAACEAaEcb0NgAAAADAQAADwAA&#10;AAAAAAAAAAAAAAAxFAAAZHJzL2Rvd25yZXYueG1sUEsFBgAAAAAEAAQA8wAAADYVAAAAAA==&#10;">
                    <o:lock v:ext="edit" aspectratio="t"/>
                    <v:shape id="A LinkedIn szimbólumot körülvevő kör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zimbólum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ED2AAF" w:rsidTr="00826A10">
      <w:sdt>
        <w:sdtPr>
          <w:rPr>
            <w:lang w:val="hu-HU"/>
          </w:r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E-mail-cím</w:t>
              </w:r>
            </w:p>
          </w:tc>
        </w:sdtContent>
      </w:sdt>
      <w:sdt>
        <w:sdtPr>
          <w:rPr>
            <w:lang w:val="hu-HU"/>
          </w:r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Twitter-azonosító</w:t>
              </w:r>
            </w:p>
          </w:tc>
        </w:sdtContent>
      </w:sdt>
      <w:sdt>
        <w:sdtPr>
          <w:rPr>
            <w:lang w:val="hu-HU"/>
          </w:r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Telefonszám</w:t>
              </w:r>
            </w:p>
          </w:tc>
        </w:sdtContent>
      </w:sdt>
      <w:sdt>
        <w:sdtPr>
          <w:rPr>
            <w:lang w:val="hu-HU"/>
          </w:r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LinkedIn URL-címe</w:t>
              </w:r>
            </w:p>
          </w:tc>
        </w:sdtContent>
      </w:sdt>
    </w:tr>
  </w:tbl>
  <w:sdt>
    <w:sdtPr>
      <w:rPr>
        <w:lang w:val="hu-HU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ED2AAF" w:rsidRDefault="00217980" w:rsidP="00217980">
        <w:pPr>
          <w:pStyle w:val="llb"/>
          <w:rPr>
            <w:noProof/>
            <w:lang w:val="hu-HU"/>
          </w:rPr>
        </w:pPr>
        <w:r w:rsidRPr="00ED2AAF">
          <w:rPr>
            <w:lang w:val="hu-HU" w:bidi="hu"/>
          </w:rPr>
          <w:fldChar w:fldCharType="begin"/>
        </w:r>
        <w:r w:rsidRPr="00ED2AAF">
          <w:rPr>
            <w:lang w:val="hu-HU" w:bidi="hu"/>
          </w:rPr>
          <w:instrText xml:space="preserve"> PAGE   \* MERGEFORMAT </w:instrText>
        </w:r>
        <w:r w:rsidRPr="00ED2AAF">
          <w:rPr>
            <w:lang w:val="hu-HU" w:bidi="hu"/>
          </w:rPr>
          <w:fldChar w:fldCharType="separate"/>
        </w:r>
        <w:r w:rsidR="00DB64AB">
          <w:rPr>
            <w:noProof/>
            <w:lang w:val="hu-HU" w:bidi="hu"/>
          </w:rPr>
          <w:t>2</w:t>
        </w:r>
        <w:r w:rsidRPr="00ED2AAF">
          <w:rPr>
            <w:noProof/>
            <w:lang w:val="hu-HU" w:bidi="hu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4AB" w:rsidRDefault="00DB64A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13C" w:rsidRDefault="00F4313C" w:rsidP="00713050">
      <w:pPr>
        <w:spacing w:line="240" w:lineRule="auto"/>
      </w:pPr>
      <w:r>
        <w:separator/>
      </w:r>
    </w:p>
  </w:footnote>
  <w:footnote w:type="continuationSeparator" w:id="0">
    <w:p w:rsidR="00F4313C" w:rsidRDefault="00F4313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4AB" w:rsidRDefault="00DB64A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gyszerűsített oldalfejléc elrendezéstáblázata"/>
    </w:tblPr>
    <w:tblGrid>
      <w:gridCol w:w="3787"/>
      <w:gridCol w:w="6735"/>
    </w:tblGrid>
    <w:tr w:rsidR="001A5CA9" w:rsidRPr="00ED2AAF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ED2AAF" w:rsidRDefault="00DB64AB" w:rsidP="00826A10">
          <w:pPr>
            <w:pStyle w:val="Monogram"/>
            <w:rPr>
              <w:lang w:val="hu-HU"/>
            </w:rPr>
          </w:pPr>
          <w:sdt>
            <w:sdtPr>
              <w:rPr>
                <w:lang w:val="hu-HU"/>
              </w:rPr>
              <w:alias w:val="Az Ön monogramja:"/>
              <w:tag w:val="Az Ön monogramja:"/>
              <w:id w:val="1185324316"/>
              <w:temporary/>
              <w:showingPlcHdr/>
              <w15:appearance w15:val="hidden"/>
            </w:sdtPr>
            <w:sdtEndPr/>
            <w:sdtContent>
              <w:r w:rsidR="00ED2AAF" w:rsidRPr="00ED2AAF">
                <w:rPr>
                  <w:lang w:val="hu-HU" w:bidi="hu"/>
                </w:rPr>
                <w:t>ÖN</w:t>
              </w:r>
            </w:sdtContent>
          </w:sdt>
        </w:p>
        <w:p w:rsidR="001A5CA9" w:rsidRPr="00ED2AAF" w:rsidRDefault="001A5CA9" w:rsidP="001A5CA9">
          <w:pPr>
            <w:pStyle w:val="Monogram"/>
            <w:rPr>
              <w:lang w:val="hu-HU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Rcsostblzat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Címsor elrendezéstáblázata"/>
          </w:tblPr>
          <w:tblGrid>
            <w:gridCol w:w="6735"/>
          </w:tblGrid>
          <w:tr w:rsidR="001A5CA9" w:rsidRPr="00ED2AAF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ED2AAF" w:rsidRDefault="00DB64AB" w:rsidP="001A5CA9">
                <w:pPr>
                  <w:pStyle w:val="Cmsor1"/>
                  <w:outlineLvl w:val="0"/>
                  <w:rPr>
                    <w:lang w:val="hu-HU"/>
                  </w:rPr>
                </w:pPr>
                <w:sdt>
                  <w:sdtPr>
                    <w:rPr>
                      <w:lang w:val="hu-HU"/>
                    </w:rPr>
                    <w:alias w:val="Adja meg a nevét:"/>
                    <w:tag w:val="Adja meg a nevét:"/>
                    <w:id w:val="185027472"/>
                    <w:placeholder>
                      <w:docPart w:val="E92FD279F8D444978980B7298B84E540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ED2AAF">
                      <w:rPr>
                        <w:lang w:val="hu-HU" w:bidi="hu"/>
                      </w:rPr>
                      <w:t>Az Ön neve</w:t>
                    </w:r>
                  </w:sdtContent>
                </w:sdt>
              </w:p>
              <w:p w:rsidR="001A5CA9" w:rsidRPr="00ED2AAF" w:rsidRDefault="001A5CA9" w:rsidP="001A5CA9">
                <w:pPr>
                  <w:pStyle w:val="Cmsor2"/>
                  <w:outlineLvl w:val="1"/>
                  <w:rPr>
                    <w:lang w:val="hu-HU"/>
                  </w:rPr>
                </w:pPr>
              </w:p>
            </w:tc>
          </w:tr>
        </w:tbl>
        <w:p w:rsidR="001A5CA9" w:rsidRPr="00ED2AAF" w:rsidRDefault="001A5CA9" w:rsidP="001A5CA9">
          <w:pPr>
            <w:rPr>
              <w:lang w:val="hu-HU"/>
            </w:rPr>
          </w:pPr>
        </w:p>
      </w:tc>
    </w:tr>
  </w:tbl>
  <w:p w:rsidR="00217980" w:rsidRPr="00ED2AAF" w:rsidRDefault="00FB0EC9" w:rsidP="001A5CA9">
    <w:pPr>
      <w:pStyle w:val="lfej"/>
      <w:rPr>
        <w:lang w:val="hu-HU"/>
      </w:rPr>
    </w:pPr>
    <w:r w:rsidRPr="00ED2AAF">
      <w:rPr>
        <w:noProof/>
        <w:lang w:val="hu-HU" w:eastAsia="hu-H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Csoport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Piros téglalap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ehér kör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Piros kör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888D69" id="Csoport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">
              <v:rect id="Piros téglalap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Fehér kör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Piros kör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4AB" w:rsidRDefault="00DB64A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3C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271E"/>
    <w:rsid w:val="00364079"/>
    <w:rsid w:val="003B62A1"/>
    <w:rsid w:val="003C5528"/>
    <w:rsid w:val="003D03E5"/>
    <w:rsid w:val="003E08BE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5963DD"/>
    <w:rsid w:val="00641630"/>
    <w:rsid w:val="00684488"/>
    <w:rsid w:val="00696C3C"/>
    <w:rsid w:val="006A3CE7"/>
    <w:rsid w:val="006A7746"/>
    <w:rsid w:val="006C4C50"/>
    <w:rsid w:val="006D76B1"/>
    <w:rsid w:val="006E7FC6"/>
    <w:rsid w:val="00713050"/>
    <w:rsid w:val="00741125"/>
    <w:rsid w:val="00746F7F"/>
    <w:rsid w:val="007569C1"/>
    <w:rsid w:val="00763832"/>
    <w:rsid w:val="00772919"/>
    <w:rsid w:val="007A78D1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64B37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91417"/>
    <w:rsid w:val="00BA5B40"/>
    <w:rsid w:val="00BD0206"/>
    <w:rsid w:val="00BE1D0B"/>
    <w:rsid w:val="00C15140"/>
    <w:rsid w:val="00C2098A"/>
    <w:rsid w:val="00C34195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B64AB"/>
    <w:rsid w:val="00DD3CF6"/>
    <w:rsid w:val="00DD6416"/>
    <w:rsid w:val="00DF4E0A"/>
    <w:rsid w:val="00E02DCD"/>
    <w:rsid w:val="00E12C60"/>
    <w:rsid w:val="00E22E87"/>
    <w:rsid w:val="00E57630"/>
    <w:rsid w:val="00E86C2B"/>
    <w:rsid w:val="00EA5BB4"/>
    <w:rsid w:val="00EB2D52"/>
    <w:rsid w:val="00ED2AAF"/>
    <w:rsid w:val="00EF7CC9"/>
    <w:rsid w:val="00F207C0"/>
    <w:rsid w:val="00F20AE5"/>
    <w:rsid w:val="00F4313C"/>
    <w:rsid w:val="00F47E97"/>
    <w:rsid w:val="00F645C7"/>
    <w:rsid w:val="00FA3292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E9220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2AAF"/>
    <w:rPr>
      <w:rFonts w:ascii="Times New Roman" w:hAnsi="Times New Roman"/>
    </w:rPr>
  </w:style>
  <w:style w:type="paragraph" w:styleId="Cmsor1">
    <w:name w:val="heading 1"/>
    <w:basedOn w:val="Norml"/>
    <w:link w:val="Cmsor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Cmsor4">
    <w:name w:val="heading 4"/>
    <w:basedOn w:val="Norml"/>
    <w:link w:val="Cmsor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Rcsostblzat">
    <w:name w:val="Table Grid"/>
    <w:basedOn w:val="Normltblzat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98"/>
    <w:qFormat/>
    <w:rsid w:val="00ED2AAF"/>
    <w:pPr>
      <w:spacing w:line="240" w:lineRule="auto"/>
    </w:pPr>
    <w:rPr>
      <w:rFonts w:ascii="Times New Roman" w:hAnsi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Helyrzszveg">
    <w:name w:val="Placeholder Text"/>
    <w:basedOn w:val="Bekezdsalapbettpusa"/>
    <w:uiPriority w:val="99"/>
    <w:semiHidden/>
    <w:rsid w:val="003D03E5"/>
    <w:rPr>
      <w:color w:val="595959" w:themeColor="text1" w:themeTint="A6"/>
    </w:rPr>
  </w:style>
  <w:style w:type="character" w:customStyle="1" w:styleId="Cmsor4Char">
    <w:name w:val="Címsor 4 Char"/>
    <w:basedOn w:val="Bekezdsalapbettpusa"/>
    <w:link w:val="Cmsor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lfej">
    <w:name w:val="header"/>
    <w:basedOn w:val="Norml"/>
    <w:link w:val="lfejChar"/>
    <w:uiPriority w:val="99"/>
    <w:unhideWhenUsed/>
    <w:rsid w:val="0088504C"/>
    <w:pPr>
      <w:spacing w:line="240" w:lineRule="auto"/>
    </w:pPr>
  </w:style>
  <w:style w:type="paragraph" w:customStyle="1" w:styleId="Monogram">
    <w:name w:val="Monogram"/>
    <w:basedOn w:val="Norml"/>
    <w:next w:val="Cmsor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lfejChar">
    <w:name w:val="Élőfej Char"/>
    <w:basedOn w:val="Bekezdsalapbettpusa"/>
    <w:link w:val="lfej"/>
    <w:uiPriority w:val="99"/>
    <w:rsid w:val="0088504C"/>
  </w:style>
  <w:style w:type="paragraph" w:styleId="llb">
    <w:name w:val="footer"/>
    <w:basedOn w:val="Norml"/>
    <w:link w:val="llb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llbChar">
    <w:name w:val="Élőláb Char"/>
    <w:basedOn w:val="Bekezdsalapbettpusa"/>
    <w:link w:val="llb"/>
    <w:uiPriority w:val="99"/>
    <w:rsid w:val="0088504C"/>
    <w:rPr>
      <w:rFonts w:asciiTheme="majorHAnsi" w:hAnsiTheme="majorHAnsi"/>
      <w:cap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lcmChar">
    <w:name w:val="Alcím Char"/>
    <w:basedOn w:val="Bekezdsalapbettpusa"/>
    <w:link w:val="Alcm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A75F6"/>
    <w:rPr>
      <w:rFonts w:ascii="Segoe UI" w:hAnsi="Segoe UI" w:cs="Segoe UI"/>
      <w:szCs w:val="18"/>
    </w:rPr>
  </w:style>
  <w:style w:type="paragraph" w:styleId="Irodalomjegyzk">
    <w:name w:val="Bibliography"/>
    <w:basedOn w:val="Norml"/>
    <w:next w:val="Norml"/>
    <w:uiPriority w:val="37"/>
    <w:semiHidden/>
    <w:unhideWhenUsed/>
    <w:rsid w:val="00AA75F6"/>
  </w:style>
  <w:style w:type="paragraph" w:styleId="Szvegblokk">
    <w:name w:val="Block Text"/>
    <w:basedOn w:val="Norm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Szvegtrzs">
    <w:name w:val="Body Text"/>
    <w:basedOn w:val="Norml"/>
    <w:link w:val="SzvegtrzsChar"/>
    <w:uiPriority w:val="99"/>
    <w:semiHidden/>
    <w:unhideWhenUsed/>
    <w:rsid w:val="00AA75F6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AA75F6"/>
  </w:style>
  <w:style w:type="paragraph" w:styleId="Szvegtrzs2">
    <w:name w:val="Body Text 2"/>
    <w:basedOn w:val="Norml"/>
    <w:link w:val="Szvegtrzs2Char"/>
    <w:uiPriority w:val="99"/>
    <w:semiHidden/>
    <w:unhideWhenUsed/>
    <w:rsid w:val="00AA75F6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AA75F6"/>
  </w:style>
  <w:style w:type="paragraph" w:styleId="Szvegtrzs3">
    <w:name w:val="Body Text 3"/>
    <w:basedOn w:val="Norml"/>
    <w:link w:val="Szvegtrzs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AA75F6"/>
    <w:rPr>
      <w:szCs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AA75F6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AA75F6"/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AA75F6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AA75F6"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AA75F6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AA75F6"/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AA75F6"/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AA75F6"/>
    <w:rPr>
      <w:szCs w:val="16"/>
    </w:rPr>
  </w:style>
  <w:style w:type="character" w:styleId="Knyvcme">
    <w:name w:val="Book Title"/>
    <w:basedOn w:val="Bekezdsalapbettpusa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efejezs">
    <w:name w:val="Closing"/>
    <w:basedOn w:val="Norml"/>
    <w:link w:val="Befejezs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AA75F6"/>
  </w:style>
  <w:style w:type="table" w:styleId="Sznesrcs">
    <w:name w:val="Colorful Grid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AA75F6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A75F6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A75F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A75F6"/>
    <w:rPr>
      <w:b/>
      <w:bCs/>
      <w:szCs w:val="20"/>
    </w:rPr>
  </w:style>
  <w:style w:type="table" w:styleId="Sttlista">
    <w:name w:val="Dark List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AA75F6"/>
  </w:style>
  <w:style w:type="character" w:customStyle="1" w:styleId="DtumChar">
    <w:name w:val="Dátum Char"/>
    <w:basedOn w:val="Bekezdsalapbettpusa"/>
    <w:link w:val="Dtum"/>
    <w:uiPriority w:val="99"/>
    <w:semiHidden/>
    <w:rsid w:val="00AA75F6"/>
  </w:style>
  <w:style w:type="paragraph" w:styleId="Dokumentumtrkp">
    <w:name w:val="Document Map"/>
    <w:basedOn w:val="Norml"/>
    <w:link w:val="Dokumentumtrk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AA75F6"/>
    <w:rPr>
      <w:rFonts w:ascii="Segoe UI" w:hAnsi="Segoe UI" w:cs="Segoe UI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AA75F6"/>
    <w:pPr>
      <w:spacing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AA75F6"/>
  </w:style>
  <w:style w:type="character" w:styleId="Kiemels">
    <w:name w:val="Emphasis"/>
    <w:basedOn w:val="Bekezdsalapbettpusa"/>
    <w:uiPriority w:val="10"/>
    <w:semiHidden/>
    <w:unhideWhenUsed/>
    <w:rsid w:val="00AA75F6"/>
    <w:rPr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AA75F6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AA75F6"/>
    <w:rPr>
      <w:szCs w:val="20"/>
    </w:rPr>
  </w:style>
  <w:style w:type="paragraph" w:styleId="Bortkcm">
    <w:name w:val="envelope address"/>
    <w:basedOn w:val="Norm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AA75F6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75F6"/>
    <w:rPr>
      <w:szCs w:val="20"/>
    </w:rPr>
  </w:style>
  <w:style w:type="table" w:styleId="Tblzatrcsos1vilgos">
    <w:name w:val="Grid Table 1 Light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Cmsor5Char">
    <w:name w:val="Címsor 5 Char"/>
    <w:basedOn w:val="Bekezdsalapbettpusa"/>
    <w:link w:val="Cmsor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-mozaiksz">
    <w:name w:val="HTML Acronym"/>
    <w:basedOn w:val="Bekezdsalapbettpusa"/>
    <w:uiPriority w:val="99"/>
    <w:semiHidden/>
    <w:unhideWhenUsed/>
    <w:rsid w:val="00AA75F6"/>
  </w:style>
  <w:style w:type="paragraph" w:styleId="HTML-cm">
    <w:name w:val="HTML Address"/>
    <w:basedOn w:val="Norml"/>
    <w:link w:val="HTML-cm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AA75F6"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AA75F6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AA75F6"/>
    <w:rPr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A75F6"/>
    <w:rPr>
      <w:rFonts w:ascii="Consolas" w:hAnsi="Consolas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AA75F6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AA75F6"/>
    <w:rPr>
      <w:color w:val="0563C1" w:themeColor="hyperlink"/>
      <w:u w:val="single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3D03E5"/>
    <w:rPr>
      <w:i/>
      <w:iCs/>
      <w:color w:val="D01818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Vilgosrcs">
    <w:name w:val="Light Grid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AA75F6"/>
  </w:style>
  <w:style w:type="paragraph" w:styleId="Lista">
    <w:name w:val="List"/>
    <w:basedOn w:val="Norm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AA75F6"/>
    <w:pPr>
      <w:ind w:left="1800" w:hanging="360"/>
      <w:contextualSpacing/>
    </w:pPr>
  </w:style>
  <w:style w:type="paragraph" w:styleId="Felsorols">
    <w:name w:val="List Bullet"/>
    <w:basedOn w:val="Norm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AA75F6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AA75F6"/>
    <w:rPr>
      <w:rFonts w:ascii="Consolas" w:hAnsi="Consolas"/>
      <w:szCs w:val="20"/>
    </w:rPr>
  </w:style>
  <w:style w:type="table" w:styleId="Kzepesrcs1">
    <w:name w:val="Medium Grid 1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enetfej">
    <w:name w:val="Message Header"/>
    <w:basedOn w:val="Norml"/>
    <w:link w:val="zenetfej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AA75F6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AA75F6"/>
    <w:pPr>
      <w:spacing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AA75F6"/>
  </w:style>
  <w:style w:type="character" w:styleId="Oldalszm">
    <w:name w:val="page number"/>
    <w:basedOn w:val="Bekezdsalapbettpusa"/>
    <w:uiPriority w:val="99"/>
    <w:semiHidden/>
    <w:unhideWhenUsed/>
    <w:rsid w:val="00AA75F6"/>
  </w:style>
  <w:style w:type="table" w:styleId="Tblzategyszer1">
    <w:name w:val="Plain Table 1"/>
    <w:basedOn w:val="Normltblzat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AA75F6"/>
    <w:rPr>
      <w:rFonts w:ascii="Consolas" w:hAnsi="Consolas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AA75F6"/>
    <w:rPr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AA75F6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AA75F6"/>
  </w:style>
  <w:style w:type="paragraph" w:styleId="Alrs">
    <w:name w:val="Signature"/>
    <w:basedOn w:val="Norml"/>
    <w:link w:val="Alrs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AA75F6"/>
  </w:style>
  <w:style w:type="character" w:styleId="Kiemels2">
    <w:name w:val="Strong"/>
    <w:basedOn w:val="Bekezdsalapbettpusa"/>
    <w:uiPriority w:val="22"/>
    <w:semiHidden/>
    <w:unhideWhenUsed/>
    <w:qFormat/>
    <w:rsid w:val="00AA75F6"/>
    <w:rPr>
      <w:b/>
      <w:bCs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rhatstblzat1">
    <w:name w:val="Table 3D effects 1"/>
    <w:basedOn w:val="Normltblzat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aszertblzat1">
    <w:name w:val="Table List 1"/>
    <w:basedOn w:val="Normltblzat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AA75F6"/>
    <w:pPr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AA75F6"/>
  </w:style>
  <w:style w:type="table" w:styleId="Profitblzat">
    <w:name w:val="Table Professional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AA75F6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AA75F6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AA75F6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AA75F6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AA75F6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AA75F6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AA75F6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AA75F6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AA75F6"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y2iqfc">
    <w:name w:val="y2iqfc"/>
    <w:basedOn w:val="Bekezdsalapbettpusa"/>
    <w:rsid w:val="00B9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u.wikipedia.org/wiki/Fizikai_Nobel-d%C3%ADj" TargetMode="External"/><Relationship Id="rId18" Type="http://schemas.openxmlformats.org/officeDocument/2006/relationships/hyperlink" Target="https://hu.wikipedia.org/wiki/Guglielmo_Marconi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hu.wikipedia.org/wiki/1902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hu.wikipedia.org/w/index.php?title=Alekszandr_Sztyepanovics_Popov&amp;action=edit&amp;redlink=1" TargetMode="External"/><Relationship Id="rId17" Type="http://schemas.openxmlformats.org/officeDocument/2006/relationships/hyperlink" Target="https://hu.wikipedia.org/wiki/Nikola_Tesla_(feltal%C3%A1l%C3%B3)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hu.wikipedia.org/wiki/Mil%C3%A1n%C3%B3" TargetMode="External"/><Relationship Id="rId20" Type="http://schemas.openxmlformats.org/officeDocument/2006/relationships/hyperlink" Target="https://hu.wikipedia.org/wiki/Fizikai_Nobel-d%C3%ADj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u.wikipedia.org/wiki/Guglielmo_Marconi" TargetMode="External"/><Relationship Id="rId24" Type="http://schemas.openxmlformats.org/officeDocument/2006/relationships/image" Target="media/image1.pn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hu.wikipedia.org/wiki/Morzek%C3%B3d" TargetMode="External"/><Relationship Id="rId23" Type="http://schemas.openxmlformats.org/officeDocument/2006/relationships/hyperlink" Target="https://hu.wikipedia.org/wiki/Mil%C3%A1n%C3%B3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hu.wikipedia.org/wiki/Nikola_Tesla_(feltal%C3%A1l%C3%B3)" TargetMode="External"/><Relationship Id="rId19" Type="http://schemas.openxmlformats.org/officeDocument/2006/relationships/hyperlink" Target="https://hu.wikipedia.org/w/index.php?title=Alekszandr_Sztyepanovics_Popov&amp;action=edit&amp;redlink=1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u.wikipedia.org/wiki/1902" TargetMode="External"/><Relationship Id="rId22" Type="http://schemas.openxmlformats.org/officeDocument/2006/relationships/hyperlink" Target="https://hu.wikipedia.org/wiki/Morzek%C3%B3d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holyb\AppData\Roaming\Microsoft\Templates\Professzion&#225;lis%20&#246;n&#233;letrajz,%20a%20MOO%20terve%20alapj&#225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CCAB0F32E14BFCA6A039C5713F63F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E6C9F99-361A-4B3D-8ECD-6AD7A2D87660}"/>
      </w:docPartPr>
      <w:docPartBody>
        <w:p w:rsidR="00A24159" w:rsidRDefault="00A24159">
          <w:pPr>
            <w:pStyle w:val="2BCCAB0F32E14BFCA6A039C5713F63FB"/>
          </w:pPr>
          <w:r w:rsidRPr="00ED2AAF">
            <w:rPr>
              <w:lang w:bidi="hu"/>
            </w:rPr>
            <w:t>Szakma vagy ágazat</w:t>
          </w:r>
        </w:p>
      </w:docPartBody>
    </w:docPart>
    <w:docPart>
      <w:docPartPr>
        <w:name w:val="41E9EC18A98E4092BBC24E232D3C84C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54F4FB-178D-42D7-8258-0D54AF3C6E64}"/>
      </w:docPartPr>
      <w:docPartBody>
        <w:p w:rsidR="00A24159" w:rsidRDefault="00A24159">
          <w:pPr>
            <w:pStyle w:val="41E9EC18A98E4092BBC24E232D3C84CA"/>
          </w:pPr>
          <w:r w:rsidRPr="00ED2AAF">
            <w:rPr>
              <w:lang w:bidi="hu"/>
            </w:rPr>
            <w:t>Egyéb online felületek hivatkozása: Portfólió/webhely/blog</w:t>
          </w:r>
        </w:p>
      </w:docPartBody>
    </w:docPart>
    <w:docPart>
      <w:docPartPr>
        <w:name w:val="F05990B24FB94E0F9AE239ABDDF7D81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02A8EDB-619C-4514-B0D8-616CA6491C58}"/>
      </w:docPartPr>
      <w:docPartBody>
        <w:p w:rsidR="00A24159" w:rsidRDefault="00A24159">
          <w:pPr>
            <w:pStyle w:val="F05990B24FB94E0F9AE239ABDDF7D811"/>
          </w:pPr>
          <w:r w:rsidRPr="00ED2AAF">
            <w:rPr>
              <w:lang w:bidi="hu"/>
            </w:rPr>
            <w:t>Tapasztalat</w:t>
          </w:r>
        </w:p>
      </w:docPartBody>
    </w:docPart>
    <w:docPart>
      <w:docPartPr>
        <w:name w:val="E92FD279F8D444978980B7298B84E5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4CE64-3A88-4012-8361-5889DF66024A}"/>
      </w:docPartPr>
      <w:docPartBody>
        <w:p w:rsidR="00A24159" w:rsidRDefault="00A24159">
          <w:pPr>
            <w:pStyle w:val="E92FD279F8D444978980B7298B84E540"/>
          </w:pPr>
          <w:r w:rsidRPr="00ED2AAF">
            <w:rPr>
              <w:lang w:bidi="hu"/>
            </w:rPr>
            <w:t>Intézmény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59"/>
    <w:rsid w:val="00A2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855C4492A1544338EFF32AD2018BD91">
    <w:name w:val="D855C4492A1544338EFF32AD2018BD91"/>
  </w:style>
  <w:style w:type="paragraph" w:customStyle="1" w:styleId="AE9409AE72BB47CE8A9576CAFC6F15CE">
    <w:name w:val="AE9409AE72BB47CE8A9576CAFC6F15CE"/>
  </w:style>
  <w:style w:type="paragraph" w:customStyle="1" w:styleId="86D0708C54FE4BBDBC8ABE8CDDF28B04">
    <w:name w:val="86D0708C54FE4BBDBC8ABE8CDDF28B04"/>
  </w:style>
  <w:style w:type="paragraph" w:customStyle="1" w:styleId="4E547AA77BCC4BFE8AAC95346E838C57">
    <w:name w:val="4E547AA77BCC4BFE8AAC95346E838C57"/>
  </w:style>
  <w:style w:type="paragraph" w:customStyle="1" w:styleId="AF7A184CC0AE457E910DCFD89A6680A7">
    <w:name w:val="AF7A184CC0AE457E910DCFD89A6680A7"/>
  </w:style>
  <w:style w:type="paragraph" w:customStyle="1" w:styleId="43CBFB9D105D457890555EC34D12F331">
    <w:name w:val="43CBFB9D105D457890555EC34D12F331"/>
  </w:style>
  <w:style w:type="paragraph" w:customStyle="1" w:styleId="2BCCAB0F32E14BFCA6A039C5713F63FB">
    <w:name w:val="2BCCAB0F32E14BFCA6A039C5713F63FB"/>
  </w:style>
  <w:style w:type="paragraph" w:customStyle="1" w:styleId="41E9EC18A98E4092BBC24E232D3C84CA">
    <w:name w:val="41E9EC18A98E4092BBC24E232D3C84CA"/>
  </w:style>
  <w:style w:type="paragraph" w:customStyle="1" w:styleId="F05990B24FB94E0F9AE239ABDDF7D811">
    <w:name w:val="F05990B24FB94E0F9AE239ABDDF7D811"/>
  </w:style>
  <w:style w:type="paragraph" w:customStyle="1" w:styleId="9333BFDB49F4458781D34D5933A5A803">
    <w:name w:val="9333BFDB49F4458781D34D5933A5A803"/>
  </w:style>
  <w:style w:type="paragraph" w:customStyle="1" w:styleId="5B5BE10701DF44D98F8975B08868AA0C">
    <w:name w:val="5B5BE10701DF44D98F8975B08868AA0C"/>
  </w:style>
  <w:style w:type="paragraph" w:customStyle="1" w:styleId="34347504351841CB8571C42A505ABF32">
    <w:name w:val="34347504351841CB8571C42A505ABF32"/>
  </w:style>
  <w:style w:type="paragraph" w:customStyle="1" w:styleId="6955CA23E5214D0CA4B0EF763AF02D83">
    <w:name w:val="6955CA23E5214D0CA4B0EF763AF02D83"/>
  </w:style>
  <w:style w:type="paragraph" w:customStyle="1" w:styleId="8AC29770FCF841E59EB2AC4A078ACEC1">
    <w:name w:val="8AC29770FCF841E59EB2AC4A078ACEC1"/>
  </w:style>
  <w:style w:type="paragraph" w:customStyle="1" w:styleId="E926BA8EC06C4FE89243587582FDD7EE">
    <w:name w:val="E926BA8EC06C4FE89243587582FDD7EE"/>
  </w:style>
  <w:style w:type="paragraph" w:customStyle="1" w:styleId="168B7ADB1C664FE992F772C91E195151">
    <w:name w:val="168B7ADB1C664FE992F772C91E195151"/>
  </w:style>
  <w:style w:type="paragraph" w:customStyle="1" w:styleId="09124EE88BA14DF898F73CF2199C27EC">
    <w:name w:val="09124EE88BA14DF898F73CF2199C27EC"/>
  </w:style>
  <w:style w:type="paragraph" w:customStyle="1" w:styleId="E34BFC7FAB8E4BBF885907DF04A2C767">
    <w:name w:val="E34BFC7FAB8E4BBF885907DF04A2C767"/>
  </w:style>
  <w:style w:type="paragraph" w:customStyle="1" w:styleId="051E0A84A47C46C897267A0DD6A7ECA6">
    <w:name w:val="051E0A84A47C46C897267A0DD6A7ECA6"/>
  </w:style>
  <w:style w:type="paragraph" w:customStyle="1" w:styleId="03BAB27A37F9471FB2E4EBE02343DE29">
    <w:name w:val="03BAB27A37F9471FB2E4EBE02343DE29"/>
  </w:style>
  <w:style w:type="paragraph" w:customStyle="1" w:styleId="DAA7FE81CBA94ABB85A1E9D3C819360F">
    <w:name w:val="DAA7FE81CBA94ABB85A1E9D3C819360F"/>
  </w:style>
  <w:style w:type="paragraph" w:customStyle="1" w:styleId="FC4EF91F5E1341D4A0C65690FAE95CDD">
    <w:name w:val="FC4EF91F5E1341D4A0C65690FAE95CDD"/>
  </w:style>
  <w:style w:type="paragraph" w:customStyle="1" w:styleId="2CA150968EAA4B58BFA87F0CAEAEA345">
    <w:name w:val="2CA150968EAA4B58BFA87F0CAEAEA345"/>
  </w:style>
  <w:style w:type="paragraph" w:customStyle="1" w:styleId="3A705F2F0E6D4F978EBF68CD1430FE67">
    <w:name w:val="3A705F2F0E6D4F978EBF68CD1430FE67"/>
  </w:style>
  <w:style w:type="paragraph" w:customStyle="1" w:styleId="FA7F0C4090014D6383A367CC9D8DFE78">
    <w:name w:val="FA7F0C4090014D6383A367CC9D8DFE78"/>
  </w:style>
  <w:style w:type="paragraph" w:customStyle="1" w:styleId="F2ECD54ADDE347AFBAD482D932355F89">
    <w:name w:val="F2ECD54ADDE347AFBAD482D932355F89"/>
  </w:style>
  <w:style w:type="paragraph" w:customStyle="1" w:styleId="E92FD279F8D444978980B7298B84E540">
    <w:name w:val="E92FD279F8D444978980B7298B84E540"/>
  </w:style>
  <w:style w:type="paragraph" w:customStyle="1" w:styleId="0C0200D7302B4DD39A1481C606B062E6">
    <w:name w:val="0C0200D7302B4DD39A1481C606B062E6"/>
  </w:style>
  <w:style w:type="paragraph" w:customStyle="1" w:styleId="8ACCA330BFC646A1B75BB1B163673D2F">
    <w:name w:val="8ACCA330BFC646A1B75BB1B163673D2F"/>
  </w:style>
  <w:style w:type="paragraph" w:customStyle="1" w:styleId="8877FB85989E4921A9C3D98F8C838933">
    <w:name w:val="8877FB85989E4921A9C3D98F8C838933"/>
  </w:style>
  <w:style w:type="paragraph" w:customStyle="1" w:styleId="2D36D246B95741A7A511A3E4741CB9B8">
    <w:name w:val="2D36D246B95741A7A511A3E4741CB9B8"/>
    <w:rsid w:val="00A24159"/>
  </w:style>
  <w:style w:type="paragraph" w:customStyle="1" w:styleId="01AE0B286623438E9AA356C3C5DCCE8D">
    <w:name w:val="01AE0B286623438E9AA356C3C5DCCE8D"/>
    <w:rsid w:val="00A24159"/>
  </w:style>
  <w:style w:type="paragraph" w:customStyle="1" w:styleId="C44E609095BF4F85A5F5F4A062071DFB">
    <w:name w:val="C44E609095BF4F85A5F5F4A062071DFB"/>
    <w:rsid w:val="00A24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purl.org/dc/terms/"/>
    <ds:schemaRef ds:uri="http://schemas.openxmlformats.org/package/2006/metadata/core-properties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1af3243-3dd4-4a8d-8c0d-dd76da1f02a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Professzionális önéletrajz, a MOO terve alapján</Template>
  <TotalTime>0</TotalTime>
  <Pages>1</Pages>
  <Words>121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Távközlés</dc:subject>
  <dc:creator/>
  <cp:keywords/>
  <dc:description>Portfolio: Boholy Bálint</dc:description>
  <cp:lastModifiedBy/>
  <cp:revision>1</cp:revision>
  <dcterms:created xsi:type="dcterms:W3CDTF">2024-04-03T08:28:00Z</dcterms:created>
  <dcterms:modified xsi:type="dcterms:W3CDTF">2024-04-08T06:45:00Z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